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969" w:rsidRDefault="000C4969" w:rsidP="00764D22">
      <w:pPr>
        <w:pStyle w:val="Title"/>
        <w:jc w:val="center"/>
        <w:rPr>
          <w:sz w:val="44"/>
        </w:rPr>
      </w:pPr>
    </w:p>
    <w:p w:rsidR="001D4874" w:rsidRDefault="00764D22" w:rsidP="00764D22">
      <w:pPr>
        <w:pStyle w:val="Title"/>
        <w:jc w:val="center"/>
        <w:rPr>
          <w:sz w:val="44"/>
        </w:rPr>
      </w:pPr>
      <w:r>
        <w:rPr>
          <w:sz w:val="44"/>
        </w:rPr>
        <w:t>ERD and Assumptions</w:t>
      </w:r>
    </w:p>
    <w:p w:rsidR="00764D22" w:rsidRPr="00764D22" w:rsidRDefault="00764D22" w:rsidP="00764D22"/>
    <w:p w:rsidR="000C4969" w:rsidRDefault="00764D22" w:rsidP="00764D22">
      <w:r>
        <w:rPr>
          <w:noProof/>
          <w:lang w:eastAsia="en-GB"/>
        </w:rPr>
        <w:drawing>
          <wp:inline distT="0" distB="0" distL="0" distR="0">
            <wp:extent cx="6390640" cy="1862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vation 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69" w:rsidRDefault="000C4969" w:rsidP="00764D22"/>
    <w:p w:rsidR="00764D22" w:rsidRPr="000C4969" w:rsidRDefault="000C4969" w:rsidP="000C496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C4969">
        <w:rPr>
          <w:sz w:val="26"/>
          <w:szCs w:val="26"/>
        </w:rPr>
        <w:t>A restaurant can have many reservations.</w:t>
      </w:r>
    </w:p>
    <w:p w:rsidR="000C4969" w:rsidRPr="000C4969" w:rsidRDefault="000C4969" w:rsidP="000C496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C4969">
        <w:rPr>
          <w:sz w:val="26"/>
          <w:szCs w:val="26"/>
        </w:rPr>
        <w:t>A Customer can book many reservations.</w:t>
      </w:r>
    </w:p>
    <w:p w:rsidR="000C4969" w:rsidRPr="000C4969" w:rsidRDefault="000C4969" w:rsidP="000C496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C4969">
        <w:rPr>
          <w:sz w:val="26"/>
          <w:szCs w:val="26"/>
        </w:rPr>
        <w:t>Instead of using ID’s for customer and restaurant, Email will be used as it’s unique.</w:t>
      </w:r>
    </w:p>
    <w:p w:rsidR="000C4969" w:rsidRPr="000C4969" w:rsidRDefault="000C4969" w:rsidP="000C496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C4969">
        <w:rPr>
          <w:sz w:val="26"/>
          <w:szCs w:val="26"/>
        </w:rPr>
        <w:t>Each restaurant has an account specific to that one restaurant in that (Portsmouth) area.</w:t>
      </w:r>
    </w:p>
    <w:p w:rsidR="000C4969" w:rsidRPr="000C4969" w:rsidRDefault="000C4969" w:rsidP="000C496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C4969">
        <w:rPr>
          <w:sz w:val="26"/>
          <w:szCs w:val="26"/>
        </w:rPr>
        <w:t xml:space="preserve">So, a chain of restaurants, will all have different accounts. </w:t>
      </w:r>
    </w:p>
    <w:p w:rsidR="000C4969" w:rsidRPr="000C4969" w:rsidRDefault="000C4969" w:rsidP="000C496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C4969">
        <w:rPr>
          <w:sz w:val="26"/>
          <w:szCs w:val="26"/>
        </w:rPr>
        <w:t>They will not share accounts.</w:t>
      </w:r>
    </w:p>
    <w:p w:rsidR="000C4969" w:rsidRPr="000C4969" w:rsidRDefault="000C4969" w:rsidP="000C496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C4969">
        <w:rPr>
          <w:sz w:val="26"/>
          <w:szCs w:val="26"/>
        </w:rPr>
        <w:t>There is no need for a cuisine table as it will be stated in the Restaurant table.</w:t>
      </w:r>
    </w:p>
    <w:p w:rsidR="000C4969" w:rsidRPr="000C4969" w:rsidRDefault="000C4969" w:rsidP="000C496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C4969">
        <w:rPr>
          <w:sz w:val="26"/>
          <w:szCs w:val="26"/>
        </w:rPr>
        <w:t>It will also be an option available to the Restaurant User in the form of a custom listed drop down.</w:t>
      </w:r>
    </w:p>
    <w:p w:rsidR="000C4969" w:rsidRPr="000C4969" w:rsidRDefault="000C4969" w:rsidP="000C496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C4969">
        <w:rPr>
          <w:sz w:val="26"/>
          <w:szCs w:val="26"/>
        </w:rPr>
        <w:t>There is also no need for an Area table as it will also be stated in the Restaurant table.</w:t>
      </w:r>
    </w:p>
    <w:p w:rsidR="000C4969" w:rsidRPr="000C4969" w:rsidRDefault="000C4969" w:rsidP="000C496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C4969">
        <w:rPr>
          <w:sz w:val="26"/>
          <w:szCs w:val="26"/>
        </w:rPr>
        <w:t>It will also be an option available to the Restaurant User in the form of a custom listed drop down.</w:t>
      </w:r>
    </w:p>
    <w:p w:rsidR="000C4969" w:rsidRDefault="000C4969" w:rsidP="000C496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C4969">
        <w:rPr>
          <w:sz w:val="26"/>
          <w:szCs w:val="26"/>
        </w:rPr>
        <w:t xml:space="preserve">The Restaurant will need to establish the number of Seats they have available, instead of tables due to the fact that </w:t>
      </w:r>
      <w:r>
        <w:rPr>
          <w:sz w:val="26"/>
          <w:szCs w:val="26"/>
        </w:rPr>
        <w:t>it makes it easier for a Restaurant to plan their room arrangements.</w:t>
      </w:r>
    </w:p>
    <w:p w:rsidR="000C4969" w:rsidRPr="000C4969" w:rsidRDefault="000C4969" w:rsidP="000C496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value ‘</w:t>
      </w:r>
      <w:proofErr w:type="spellStart"/>
      <w:r>
        <w:rPr>
          <w:sz w:val="26"/>
          <w:szCs w:val="26"/>
        </w:rPr>
        <w:t>Booked_Seats</w:t>
      </w:r>
      <w:proofErr w:type="spellEnd"/>
      <w:r>
        <w:rPr>
          <w:sz w:val="26"/>
          <w:szCs w:val="26"/>
        </w:rPr>
        <w:t xml:space="preserve">’ will need to be included to ensure that </w:t>
      </w:r>
      <w:r w:rsidR="004D0355">
        <w:rPr>
          <w:sz w:val="26"/>
          <w:szCs w:val="26"/>
        </w:rPr>
        <w:t xml:space="preserve">they can work out how much space is available for Reservations to be accepted. </w:t>
      </w:r>
      <w:bookmarkStart w:id="0" w:name="_GoBack"/>
      <w:bookmarkEnd w:id="0"/>
    </w:p>
    <w:sectPr w:rsidR="000C4969" w:rsidRPr="000C4969" w:rsidSect="00764D22">
      <w:pgSz w:w="11906" w:h="16838"/>
      <w:pgMar w:top="851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6279C"/>
    <w:multiLevelType w:val="hybridMultilevel"/>
    <w:tmpl w:val="7362F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22"/>
    <w:rsid w:val="000C4969"/>
    <w:rsid w:val="001F4B4F"/>
    <w:rsid w:val="004D0355"/>
    <w:rsid w:val="005D26EB"/>
    <w:rsid w:val="0076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205E7-1324-47B1-88D2-F48F172A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4D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4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0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5FE0474F</Template>
  <TotalTime>23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Lucinda Ashdown</dc:creator>
  <cp:keywords/>
  <dc:description/>
  <cp:lastModifiedBy>Lucinda Ashdown</cp:lastModifiedBy>
  <cp:revision>1</cp:revision>
  <dcterms:created xsi:type="dcterms:W3CDTF">2017-01-31T12:34:00Z</dcterms:created>
  <dcterms:modified xsi:type="dcterms:W3CDTF">2017-01-31T12:57:00Z</dcterms:modified>
</cp:coreProperties>
</file>